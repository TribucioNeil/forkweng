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21" w:type="pct"/>
        <w:tblInd w:w="-90" w:type="dxa"/>
        <w:tblLayout w:type="fixed"/>
        <w:tblLook w:val="0600" w:firstRow="0" w:lastRow="0" w:firstColumn="0" w:lastColumn="0" w:noHBand="1" w:noVBand="1"/>
      </w:tblPr>
      <w:tblGrid>
        <w:gridCol w:w="3625"/>
        <w:gridCol w:w="6699"/>
      </w:tblGrid>
      <w:tr w:rsidR="00410939" w14:paraId="75161610" w14:textId="77777777" w:rsidTr="00B9619A">
        <w:trPr>
          <w:trHeight w:val="21"/>
        </w:trPr>
        <w:tc>
          <w:tcPr>
            <w:tcW w:w="3881" w:type="dxa"/>
            <w:tcBorders>
              <w:bottom w:val="single" w:sz="18" w:space="0" w:color="864A04" w:themeColor="accent1" w:themeShade="80"/>
            </w:tcBorders>
          </w:tcPr>
          <w:p w14:paraId="2257F931" w14:textId="77777777" w:rsidR="00410939" w:rsidRPr="00410939" w:rsidRDefault="00410939" w:rsidP="00410939">
            <w:pPr>
              <w:spacing w:after="0" w:line="240" w:lineRule="auto"/>
              <w:contextualSpacing/>
              <w:jc w:val="center"/>
              <w:rPr>
                <w:sz w:val="6"/>
                <w:szCs w:val="6"/>
              </w:rPr>
            </w:pPr>
          </w:p>
        </w:tc>
        <w:tc>
          <w:tcPr>
            <w:tcW w:w="7180" w:type="dxa"/>
            <w:vMerge w:val="restart"/>
            <w:tcMar>
              <w:left w:w="187" w:type="dxa"/>
              <w:right w:w="115" w:type="dxa"/>
            </w:tcMar>
          </w:tcPr>
          <w:p w14:paraId="28356CBF" w14:textId="79DE4172" w:rsidR="00F06B91" w:rsidRPr="00F06B91" w:rsidRDefault="00F06B91" w:rsidP="00F06B91">
            <w:pPr>
              <w:pStyle w:val="Heading2"/>
              <w:rPr>
                <w:sz w:val="36"/>
                <w:szCs w:val="36"/>
              </w:rPr>
            </w:pPr>
            <w:r w:rsidRPr="00F06B91">
              <w:rPr>
                <w:sz w:val="36"/>
                <w:szCs w:val="36"/>
              </w:rPr>
              <w:t xml:space="preserve">qualifications and skills </w:t>
            </w:r>
          </w:p>
          <w:p w14:paraId="33049AB5" w14:textId="0E7EDB3D" w:rsidR="00F06B91" w:rsidRPr="00F06B91" w:rsidRDefault="00F06B91" w:rsidP="00A64095">
            <w:pPr>
              <w:pStyle w:val="Heading3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</w:rPr>
              <w:t>To render and develop my capabilities in your agency which help in rendering quality performance in company with several minds under a common vision with my full integrity and zest.</w:t>
            </w:r>
          </w:p>
          <w:p w14:paraId="2D0DB2D8" w14:textId="77777777" w:rsidR="00F06B91" w:rsidRPr="00F06B91" w:rsidRDefault="00F06B91" w:rsidP="00F06B91">
            <w:pPr>
              <w:pStyle w:val="Heading4"/>
            </w:pPr>
          </w:p>
          <w:p w14:paraId="23FF841A" w14:textId="24999562" w:rsidR="00410939" w:rsidRPr="00A64095" w:rsidRDefault="00E55D6E" w:rsidP="00A64095">
            <w:pPr>
              <w:pStyle w:val="Heading3"/>
            </w:pPr>
            <w:r>
              <w:t>TRAININGS</w:t>
            </w:r>
          </w:p>
          <w:p w14:paraId="1C7B8EDF" w14:textId="5D29A85A" w:rsidR="00410939" w:rsidRDefault="00E55D6E" w:rsidP="006272F5">
            <w:pPr>
              <w:pStyle w:val="Heading4"/>
            </w:pPr>
            <w:r>
              <w:t>ANIMAL PRODUCTION(POULTRY-CHICKEN)</w:t>
            </w:r>
          </w:p>
          <w:p w14:paraId="3CDCAEA0" w14:textId="73D9565E" w:rsidR="00E55D6E" w:rsidRDefault="00E55D6E" w:rsidP="00E55D6E">
            <w:pPr>
              <w:spacing w:after="0" w:line="256" w:lineRule="auto"/>
            </w:pPr>
            <w:r>
              <w:t>FEBRUARY</w:t>
            </w:r>
            <w:r>
              <w:t xml:space="preserve"> - </w:t>
            </w:r>
            <w:r>
              <w:t>MARCH</w:t>
            </w:r>
            <w:r>
              <w:t xml:space="preserve"> 2020</w:t>
            </w:r>
          </w:p>
          <w:p w14:paraId="29D2C1D7" w14:textId="11BF54FC" w:rsidR="00E55D6E" w:rsidRDefault="00E55D6E" w:rsidP="00E55D6E">
            <w:pPr>
              <w:spacing w:after="0" w:line="256" w:lineRule="auto"/>
            </w:pPr>
            <w:r>
              <w:t>Mary Help of Christian School</w:t>
            </w:r>
          </w:p>
          <w:p w14:paraId="15631B64" w14:textId="40C647DA" w:rsidR="00E55D6E" w:rsidRDefault="00E55D6E" w:rsidP="00E55D6E">
            <w:pPr>
              <w:spacing w:after="0" w:line="256" w:lineRule="auto"/>
            </w:pPr>
            <w:r>
              <w:t xml:space="preserve">Parang, </w:t>
            </w:r>
            <w:proofErr w:type="spellStart"/>
            <w:r>
              <w:t>Calapan</w:t>
            </w:r>
            <w:proofErr w:type="spellEnd"/>
            <w:r>
              <w:t xml:space="preserve"> City, Oriental Mindoro</w:t>
            </w:r>
          </w:p>
          <w:p w14:paraId="54FF55B9" w14:textId="62AFEFBF" w:rsidR="00E55D6E" w:rsidRDefault="00E55D6E" w:rsidP="00E55D6E">
            <w:pPr>
              <w:pStyle w:val="ListParagraph"/>
              <w:numPr>
                <w:ilvl w:val="0"/>
                <w:numId w:val="2"/>
              </w:numPr>
              <w:spacing w:after="0" w:line="256" w:lineRule="auto"/>
            </w:pPr>
            <w:r>
              <w:t xml:space="preserve">Learned the proper way of dominating </w:t>
            </w:r>
            <w:proofErr w:type="gramStart"/>
            <w:r>
              <w:t>chicken</w:t>
            </w:r>
            <w:proofErr w:type="gramEnd"/>
          </w:p>
          <w:p w14:paraId="75A4A3DF" w14:textId="70D8DFF7" w:rsidR="00E55D6E" w:rsidRDefault="00E55D6E" w:rsidP="00E55D6E">
            <w:pPr>
              <w:pStyle w:val="ListParagraph"/>
              <w:numPr>
                <w:ilvl w:val="0"/>
                <w:numId w:val="2"/>
              </w:numPr>
              <w:spacing w:after="0" w:line="256" w:lineRule="auto"/>
            </w:pPr>
            <w:r>
              <w:t xml:space="preserve">Instructed about the production and laying of </w:t>
            </w:r>
            <w:proofErr w:type="gramStart"/>
            <w:r>
              <w:t>chicken</w:t>
            </w:r>
            <w:proofErr w:type="gramEnd"/>
          </w:p>
          <w:p w14:paraId="28F553A8" w14:textId="73E6F330" w:rsidR="00E55D6E" w:rsidRDefault="00E55D6E" w:rsidP="00E55D6E">
            <w:pPr>
              <w:pStyle w:val="Heading4"/>
            </w:pPr>
            <w:r>
              <w:t>COMPUTER SYSTEM SERVICING</w:t>
            </w:r>
          </w:p>
          <w:p w14:paraId="66971511" w14:textId="234F77AD" w:rsidR="00E55D6E" w:rsidRDefault="00EF49FC" w:rsidP="00E55D6E">
            <w:pPr>
              <w:spacing w:after="0" w:line="256" w:lineRule="auto"/>
            </w:pPr>
            <w:r>
              <w:t>JANUARY</w:t>
            </w:r>
            <w:r w:rsidR="00E55D6E">
              <w:t xml:space="preserve"> - MARCH 202</w:t>
            </w:r>
            <w:r>
              <w:t>2</w:t>
            </w:r>
          </w:p>
          <w:p w14:paraId="4D10207D" w14:textId="77777777" w:rsidR="00E55D6E" w:rsidRDefault="00E55D6E" w:rsidP="00E55D6E">
            <w:pPr>
              <w:spacing w:after="0" w:line="256" w:lineRule="auto"/>
            </w:pPr>
            <w:r>
              <w:t>Mary Help of Christian School</w:t>
            </w:r>
          </w:p>
          <w:p w14:paraId="7EBB4A27" w14:textId="77777777" w:rsidR="00E55D6E" w:rsidRDefault="00E55D6E" w:rsidP="00E55D6E">
            <w:pPr>
              <w:spacing w:after="0" w:line="256" w:lineRule="auto"/>
            </w:pPr>
            <w:r>
              <w:t xml:space="preserve">Parang, </w:t>
            </w:r>
            <w:proofErr w:type="spellStart"/>
            <w:r>
              <w:t>Calapan</w:t>
            </w:r>
            <w:proofErr w:type="spellEnd"/>
            <w:r>
              <w:t xml:space="preserve"> City, Oriental Mindoro</w:t>
            </w:r>
          </w:p>
          <w:p w14:paraId="7218A5D6" w14:textId="5520B220" w:rsidR="00E55D6E" w:rsidRDefault="007B0AF1" w:rsidP="00E55D6E">
            <w:pPr>
              <w:pStyle w:val="ListParagraph"/>
              <w:numPr>
                <w:ilvl w:val="0"/>
                <w:numId w:val="2"/>
              </w:numPr>
              <w:spacing w:after="0" w:line="256" w:lineRule="auto"/>
            </w:pPr>
            <w:r>
              <w:t>Proficiency installed operating system, configured remote access, and managed IP configurations to ensure seamless computer functionality.</w:t>
            </w:r>
          </w:p>
          <w:p w14:paraId="369F03B2" w14:textId="5A41BC66" w:rsidR="00E55D6E" w:rsidRDefault="007B0AF1" w:rsidP="00E55D6E">
            <w:pPr>
              <w:pStyle w:val="ListParagraph"/>
              <w:numPr>
                <w:ilvl w:val="0"/>
                <w:numId w:val="2"/>
              </w:numPr>
              <w:spacing w:after="0" w:line="256" w:lineRule="auto"/>
            </w:pPr>
            <w:r>
              <w:t>Established and optimized computer networks and servers, enhancing operational efficiency and connectivity for improved workflow.</w:t>
            </w:r>
          </w:p>
          <w:p w14:paraId="55F812C8" w14:textId="77777777" w:rsidR="00E55D6E" w:rsidRDefault="00E55D6E" w:rsidP="00E55D6E">
            <w:pPr>
              <w:spacing w:after="0" w:line="256" w:lineRule="auto"/>
            </w:pPr>
          </w:p>
          <w:p w14:paraId="1D1DEF42" w14:textId="77777777" w:rsidR="00410939" w:rsidRPr="00D13C88" w:rsidRDefault="00000000" w:rsidP="00D13C88">
            <w:pPr>
              <w:pStyle w:val="Heading3"/>
            </w:pPr>
            <w:sdt>
              <w:sdtPr>
                <w:id w:val="-1958010798"/>
                <w:placeholder>
                  <w:docPart w:val="3BEFFAE0E5CB49E3954A5D4CB7BCC799"/>
                </w:placeholder>
                <w:temporary/>
                <w:showingPlcHdr/>
                <w15:appearance w15:val="hidden"/>
              </w:sdtPr>
              <w:sdtContent>
                <w:r w:rsidR="00410939" w:rsidRPr="00102847">
                  <w:t>EDUCATION</w:t>
                </w:r>
              </w:sdtContent>
            </w:sdt>
            <w:r w:rsidR="00410939" w:rsidRPr="00102847">
              <w:t xml:space="preserve"> </w:t>
            </w:r>
          </w:p>
          <w:p w14:paraId="2964A777" w14:textId="1FAFAEFC" w:rsidR="00EF49FC" w:rsidRPr="00EF49FC" w:rsidRDefault="00EF49FC" w:rsidP="00EF49FC">
            <w:pPr>
              <w:pStyle w:val="Heading4"/>
            </w:pPr>
            <w:r>
              <w:t>BACHELOR OF SCIENCE IN INFORMATION TECHNOLOGY</w:t>
            </w:r>
          </w:p>
          <w:p w14:paraId="5CE5BD93" w14:textId="77777777" w:rsidR="00EF49FC" w:rsidRDefault="00EF49FC" w:rsidP="00102847">
            <w:pPr>
              <w:pStyle w:val="University"/>
            </w:pPr>
            <w:r>
              <w:t xml:space="preserve">MINDORO STATE UNIVERSITY </w:t>
            </w:r>
          </w:p>
          <w:p w14:paraId="13B395B0" w14:textId="02E9C2E0" w:rsidR="00410939" w:rsidRPr="00102847" w:rsidRDefault="00EF49FC" w:rsidP="00102847">
            <w:pPr>
              <w:pStyle w:val="University"/>
            </w:pPr>
            <w:r>
              <w:t>Calapan City campus</w:t>
            </w:r>
          </w:p>
          <w:p w14:paraId="28311135" w14:textId="16286B9A" w:rsidR="00EF49FC" w:rsidRPr="00102847" w:rsidRDefault="00EF49FC" w:rsidP="00102847">
            <w:pPr>
              <w:pStyle w:val="University"/>
            </w:pPr>
            <w:r>
              <w:t>2019 – present</w:t>
            </w:r>
          </w:p>
          <w:p w14:paraId="4610BAD8" w14:textId="48A4C027" w:rsidR="00410939" w:rsidRPr="00102847" w:rsidRDefault="00EF49FC" w:rsidP="00102847">
            <w:pPr>
              <w:pStyle w:val="Heading4"/>
            </w:pPr>
            <w:r>
              <w:t>INARAwan national high school</w:t>
            </w:r>
          </w:p>
          <w:p w14:paraId="0ADCD540" w14:textId="4DE85782" w:rsidR="00410939" w:rsidRDefault="00EF49FC" w:rsidP="00102847">
            <w:pPr>
              <w:pStyle w:val="University"/>
            </w:pPr>
            <w:r>
              <w:t>SENior high school</w:t>
            </w:r>
          </w:p>
          <w:p w14:paraId="5EB791FC" w14:textId="191C7C55" w:rsidR="00EF49FC" w:rsidRPr="00102847" w:rsidRDefault="00EF49FC" w:rsidP="00102847">
            <w:pPr>
              <w:pStyle w:val="University"/>
            </w:pPr>
            <w:r>
              <w:t>inarawan naujan oriental mindoro</w:t>
            </w:r>
          </w:p>
          <w:p w14:paraId="54EDB77D" w14:textId="6C9B7C5F" w:rsidR="00410939" w:rsidRDefault="00EF49FC" w:rsidP="00D13C88">
            <w:pPr>
              <w:pStyle w:val="University"/>
            </w:pPr>
            <w:r>
              <w:t>2018-2019</w:t>
            </w:r>
          </w:p>
          <w:p w14:paraId="283C78D8" w14:textId="77777777" w:rsidR="00EF49FC" w:rsidRDefault="00EF49FC" w:rsidP="00D13C88">
            <w:pPr>
              <w:pStyle w:val="University"/>
            </w:pPr>
          </w:p>
          <w:p w14:paraId="02CC3C45" w14:textId="5091D457" w:rsidR="00EF49FC" w:rsidRDefault="00EF49FC" w:rsidP="00EF49FC">
            <w:pPr>
              <w:pStyle w:val="University"/>
            </w:pPr>
            <w:r>
              <w:t>junior</w:t>
            </w:r>
            <w:r>
              <w:t xml:space="preserve"> high school</w:t>
            </w:r>
          </w:p>
          <w:p w14:paraId="7030D291" w14:textId="77777777" w:rsidR="00EF49FC" w:rsidRPr="00102847" w:rsidRDefault="00EF49FC" w:rsidP="00EF49FC">
            <w:pPr>
              <w:pStyle w:val="University"/>
            </w:pPr>
            <w:r>
              <w:t>inarawan naujan oriental mindoro</w:t>
            </w:r>
          </w:p>
          <w:p w14:paraId="0C1AFF99" w14:textId="38F6C3DE" w:rsidR="00EF49FC" w:rsidRPr="00D13C88" w:rsidRDefault="00EF49FC" w:rsidP="00D13C88">
            <w:pPr>
              <w:pStyle w:val="University"/>
            </w:pPr>
            <w:r>
              <w:t>201</w:t>
            </w:r>
            <w:r>
              <w:t>6</w:t>
            </w:r>
            <w:r>
              <w:t>-201</w:t>
            </w:r>
            <w:r>
              <w:t>7</w:t>
            </w:r>
          </w:p>
          <w:p w14:paraId="33D3A46A" w14:textId="77777777" w:rsidR="00EF49FC" w:rsidRDefault="00EF49FC" w:rsidP="00EF49FC">
            <w:pPr>
              <w:spacing w:after="0" w:line="256" w:lineRule="auto"/>
            </w:pPr>
          </w:p>
          <w:p w14:paraId="3A1630C3" w14:textId="77777777" w:rsidR="00EF49FC" w:rsidRDefault="00EF49FC" w:rsidP="00EF49FC">
            <w:pPr>
              <w:spacing w:after="0" w:line="256" w:lineRule="auto"/>
            </w:pPr>
          </w:p>
          <w:p w14:paraId="0139E9F4" w14:textId="77777777" w:rsidR="007B0AF1" w:rsidRDefault="007B0AF1" w:rsidP="00EF49FC">
            <w:pPr>
              <w:spacing w:after="0" w:line="256" w:lineRule="auto"/>
            </w:pPr>
          </w:p>
          <w:p w14:paraId="592A73D9" w14:textId="77777777" w:rsidR="007B0AF1" w:rsidRDefault="007B0AF1" w:rsidP="00EF49FC">
            <w:pPr>
              <w:spacing w:after="0" w:line="256" w:lineRule="auto"/>
            </w:pPr>
          </w:p>
          <w:p w14:paraId="0D90C72D" w14:textId="77777777" w:rsidR="007B0AF1" w:rsidRDefault="007B0AF1" w:rsidP="00EF49FC">
            <w:pPr>
              <w:spacing w:after="0" w:line="256" w:lineRule="auto"/>
            </w:pPr>
          </w:p>
          <w:p w14:paraId="7AC202ED" w14:textId="77777777" w:rsidR="007B0AF1" w:rsidRPr="007B0AF1" w:rsidRDefault="007B0AF1" w:rsidP="007B0AF1">
            <w:pPr>
              <w:spacing w:after="0" w:line="256" w:lineRule="auto"/>
              <w:jc w:val="center"/>
              <w:rPr>
                <w:u w:val="single"/>
              </w:rPr>
            </w:pPr>
            <w:r w:rsidRPr="007B0AF1">
              <w:rPr>
                <w:u w:val="single"/>
              </w:rPr>
              <w:t>JOHN LEMUEL CUETO</w:t>
            </w:r>
          </w:p>
          <w:p w14:paraId="5F2DA4BF" w14:textId="1133996E" w:rsidR="007B0AF1" w:rsidRPr="006272F5" w:rsidRDefault="007B0AF1" w:rsidP="007B0AF1">
            <w:pPr>
              <w:spacing w:after="0" w:line="256" w:lineRule="auto"/>
              <w:jc w:val="center"/>
            </w:pPr>
            <w:r>
              <w:t>APPLICANT</w:t>
            </w:r>
          </w:p>
        </w:tc>
      </w:tr>
      <w:tr w:rsidR="00410939" w14:paraId="7DEBC5BB" w14:textId="77777777" w:rsidTr="00B9619A">
        <w:trPr>
          <w:trHeight w:val="1227"/>
        </w:trPr>
        <w:tc>
          <w:tcPr>
            <w:tcW w:w="3881" w:type="dxa"/>
            <w:tcBorders>
              <w:top w:val="single" w:sz="18" w:space="0" w:color="864A04" w:themeColor="accent1" w:themeShade="80"/>
              <w:bottom w:val="single" w:sz="18" w:space="0" w:color="864A04" w:themeColor="accent1" w:themeShade="80"/>
            </w:tcBorders>
            <w:vAlign w:val="center"/>
          </w:tcPr>
          <w:p w14:paraId="7F791AB2" w14:textId="49B353FB" w:rsidR="00410939" w:rsidRDefault="00E55D6E" w:rsidP="00410939">
            <w:pPr>
              <w:spacing w:before="60" w:after="40" w:line="240" w:lineRule="auto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AB866DC" wp14:editId="4442D4DF">
                  <wp:simplePos x="0" y="0"/>
                  <wp:positionH relativeFrom="column">
                    <wp:posOffset>131445</wp:posOffset>
                  </wp:positionH>
                  <wp:positionV relativeFrom="paragraph">
                    <wp:posOffset>132080</wp:posOffset>
                  </wp:positionV>
                  <wp:extent cx="1818005" cy="1988820"/>
                  <wp:effectExtent l="19050" t="19050" r="10795" b="11430"/>
                  <wp:wrapNone/>
                  <wp:docPr id="1186370308" name="Picture 1186370308" descr="IMG_20210713_124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G_20210713_12463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005" cy="19888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51F38A7" w14:textId="758379CD" w:rsidR="00E55D6E" w:rsidRDefault="00E55D6E" w:rsidP="00410939">
            <w:pPr>
              <w:spacing w:before="60" w:after="40" w:line="240" w:lineRule="auto"/>
              <w:contextualSpacing/>
              <w:jc w:val="center"/>
              <w:rPr>
                <w:noProof/>
              </w:rPr>
            </w:pPr>
          </w:p>
          <w:p w14:paraId="635F098E" w14:textId="77777777" w:rsidR="00E55D6E" w:rsidRDefault="00E55D6E" w:rsidP="00410939">
            <w:pPr>
              <w:spacing w:before="60" w:after="40" w:line="240" w:lineRule="auto"/>
              <w:contextualSpacing/>
              <w:jc w:val="center"/>
              <w:rPr>
                <w:noProof/>
              </w:rPr>
            </w:pPr>
          </w:p>
          <w:p w14:paraId="6FF3BB04" w14:textId="2C9E230C" w:rsidR="00E55D6E" w:rsidRDefault="00E55D6E" w:rsidP="00410939">
            <w:pPr>
              <w:spacing w:before="60" w:after="40" w:line="240" w:lineRule="auto"/>
              <w:contextualSpacing/>
              <w:jc w:val="center"/>
              <w:rPr>
                <w:noProof/>
              </w:rPr>
            </w:pPr>
          </w:p>
          <w:p w14:paraId="4B84FCE4" w14:textId="77777777" w:rsidR="00E55D6E" w:rsidRDefault="00E55D6E" w:rsidP="00410939">
            <w:pPr>
              <w:spacing w:before="60" w:after="40" w:line="240" w:lineRule="auto"/>
              <w:contextualSpacing/>
              <w:jc w:val="center"/>
              <w:rPr>
                <w:noProof/>
              </w:rPr>
            </w:pPr>
          </w:p>
          <w:p w14:paraId="7348C1CA" w14:textId="77777777" w:rsidR="00E55D6E" w:rsidRDefault="00E55D6E" w:rsidP="00410939">
            <w:pPr>
              <w:spacing w:before="60" w:after="40" w:line="240" w:lineRule="auto"/>
              <w:contextualSpacing/>
              <w:jc w:val="center"/>
              <w:rPr>
                <w:noProof/>
              </w:rPr>
            </w:pPr>
          </w:p>
          <w:p w14:paraId="1FA4A704" w14:textId="77777777" w:rsidR="00E55D6E" w:rsidRDefault="00E55D6E" w:rsidP="00410939">
            <w:pPr>
              <w:spacing w:before="60" w:after="40" w:line="240" w:lineRule="auto"/>
              <w:contextualSpacing/>
              <w:jc w:val="center"/>
              <w:rPr>
                <w:noProof/>
              </w:rPr>
            </w:pPr>
          </w:p>
          <w:p w14:paraId="2BAF805E" w14:textId="77777777" w:rsidR="00E55D6E" w:rsidRDefault="00E55D6E" w:rsidP="00410939">
            <w:pPr>
              <w:spacing w:before="60" w:after="40" w:line="240" w:lineRule="auto"/>
              <w:contextualSpacing/>
              <w:jc w:val="center"/>
              <w:rPr>
                <w:noProof/>
              </w:rPr>
            </w:pPr>
          </w:p>
          <w:p w14:paraId="0E60862F" w14:textId="77777777" w:rsidR="00E55D6E" w:rsidRDefault="00E55D6E" w:rsidP="00410939">
            <w:pPr>
              <w:spacing w:before="60" w:after="40" w:line="240" w:lineRule="auto"/>
              <w:contextualSpacing/>
              <w:jc w:val="center"/>
              <w:rPr>
                <w:noProof/>
              </w:rPr>
            </w:pPr>
          </w:p>
          <w:p w14:paraId="6D8DE134" w14:textId="23420556" w:rsidR="00E55D6E" w:rsidRDefault="00E55D6E" w:rsidP="00410939">
            <w:pPr>
              <w:spacing w:before="60" w:after="40" w:line="240" w:lineRule="auto"/>
              <w:contextualSpacing/>
              <w:jc w:val="center"/>
              <w:rPr>
                <w:noProof/>
              </w:rPr>
            </w:pPr>
          </w:p>
          <w:p w14:paraId="259FA7F4" w14:textId="77777777" w:rsidR="00E55D6E" w:rsidRDefault="00E55D6E" w:rsidP="00410939">
            <w:pPr>
              <w:spacing w:before="60" w:after="40" w:line="240" w:lineRule="auto"/>
              <w:contextualSpacing/>
              <w:jc w:val="center"/>
              <w:rPr>
                <w:noProof/>
              </w:rPr>
            </w:pPr>
          </w:p>
          <w:p w14:paraId="6B596C7B" w14:textId="5381F952" w:rsidR="00E55D6E" w:rsidRDefault="00E55D6E" w:rsidP="00410939">
            <w:pPr>
              <w:spacing w:before="60" w:after="40" w:line="240" w:lineRule="auto"/>
              <w:contextualSpacing/>
              <w:jc w:val="center"/>
              <w:rPr>
                <w:noProof/>
              </w:rPr>
            </w:pPr>
          </w:p>
        </w:tc>
        <w:tc>
          <w:tcPr>
            <w:tcW w:w="7180" w:type="dxa"/>
            <w:vMerge/>
          </w:tcPr>
          <w:p w14:paraId="60A39082" w14:textId="77777777" w:rsidR="00410939" w:rsidRDefault="00410939" w:rsidP="00A64095">
            <w:pPr>
              <w:pStyle w:val="Heading3"/>
            </w:pPr>
          </w:p>
        </w:tc>
      </w:tr>
      <w:tr w:rsidR="00410939" w14:paraId="263B8964" w14:textId="77777777" w:rsidTr="00B9619A">
        <w:trPr>
          <w:trHeight w:val="1170"/>
        </w:trPr>
        <w:tc>
          <w:tcPr>
            <w:tcW w:w="3881" w:type="dxa"/>
            <w:tcBorders>
              <w:top w:val="single" w:sz="18" w:space="0" w:color="864A04" w:themeColor="accent1" w:themeShade="80"/>
              <w:bottom w:val="single" w:sz="6" w:space="0" w:color="864A04" w:themeColor="accent1" w:themeShade="80"/>
            </w:tcBorders>
          </w:tcPr>
          <w:p w14:paraId="79520CB3" w14:textId="3344A4B2" w:rsidR="00410939" w:rsidRPr="00796286" w:rsidRDefault="00E55D6E" w:rsidP="00E55D6E">
            <w:pPr>
              <w:pStyle w:val="Title"/>
            </w:pPr>
            <w:r>
              <w:t>JOHN LEMUEL CUETO</w:t>
            </w:r>
            <w:r w:rsidR="00410939">
              <w:t xml:space="preserve"> </w:t>
            </w:r>
          </w:p>
        </w:tc>
        <w:tc>
          <w:tcPr>
            <w:tcW w:w="7180" w:type="dxa"/>
            <w:vMerge/>
          </w:tcPr>
          <w:p w14:paraId="5BBE1514" w14:textId="77777777" w:rsidR="00410939" w:rsidRDefault="00410939" w:rsidP="00D4187F">
            <w:pPr>
              <w:spacing w:after="0" w:line="240" w:lineRule="auto"/>
              <w:contextualSpacing/>
            </w:pPr>
          </w:p>
        </w:tc>
      </w:tr>
      <w:tr w:rsidR="00410939" w14:paraId="6F2E1546" w14:textId="77777777" w:rsidTr="00B9619A">
        <w:trPr>
          <w:trHeight w:val="11456"/>
        </w:trPr>
        <w:tc>
          <w:tcPr>
            <w:tcW w:w="3881" w:type="dxa"/>
            <w:tcBorders>
              <w:top w:val="single" w:sz="6" w:space="0" w:color="864A04" w:themeColor="accent1" w:themeShade="80"/>
            </w:tcBorders>
          </w:tcPr>
          <w:p w14:paraId="55129519" w14:textId="346B3A6B" w:rsidR="00410939" w:rsidRPr="00796286" w:rsidRDefault="00000000" w:rsidP="00796286">
            <w:pPr>
              <w:pStyle w:val="Heading1"/>
            </w:pPr>
            <w:sdt>
              <w:sdtPr>
                <w:id w:val="830714226"/>
                <w:placeholder>
                  <w:docPart w:val="DB8CAE59E0564595BB9BD6B26F4D5D96"/>
                </w:placeholder>
                <w:temporary/>
                <w:showingPlcHdr/>
                <w15:appearance w15:val="hidden"/>
              </w:sdtPr>
              <w:sdtContent>
                <w:r w:rsidR="00410939" w:rsidRPr="00796286">
                  <w:rPr>
                    <w:rStyle w:val="PlaceholderText"/>
                    <w:color w:val="864A04" w:themeColor="accent1" w:themeShade="80"/>
                  </w:rPr>
                  <w:t>PROFILE</w:t>
                </w:r>
              </w:sdtContent>
            </w:sdt>
            <w:r w:rsidR="00410939" w:rsidRPr="00796286">
              <w:t xml:space="preserve"> </w:t>
            </w:r>
          </w:p>
          <w:p w14:paraId="5DE2F062" w14:textId="77777777" w:rsidR="00E55D6E" w:rsidRDefault="00E55D6E" w:rsidP="00E55D6E">
            <w:pPr>
              <w:spacing w:after="0"/>
              <w:rPr>
                <w:bCs/>
              </w:rPr>
            </w:pPr>
            <w:r>
              <w:rPr>
                <w:bCs/>
              </w:rPr>
              <w:t>Date of birth: October 21, 2001</w:t>
            </w:r>
          </w:p>
          <w:p w14:paraId="662CB624" w14:textId="77777777" w:rsidR="00E55D6E" w:rsidRDefault="00E55D6E" w:rsidP="00E55D6E">
            <w:pPr>
              <w:spacing w:after="0"/>
              <w:rPr>
                <w:bCs/>
              </w:rPr>
            </w:pPr>
            <w:r>
              <w:rPr>
                <w:bCs/>
              </w:rPr>
              <w:t>Sex: Male</w:t>
            </w:r>
          </w:p>
          <w:p w14:paraId="5C547B69" w14:textId="77777777" w:rsidR="00E55D6E" w:rsidRDefault="00E55D6E" w:rsidP="00E55D6E">
            <w:pPr>
              <w:spacing w:after="0"/>
              <w:rPr>
                <w:bCs/>
              </w:rPr>
            </w:pPr>
            <w:r>
              <w:rPr>
                <w:bCs/>
              </w:rPr>
              <w:t>Civil Status: Single</w:t>
            </w:r>
          </w:p>
          <w:p w14:paraId="300F6069" w14:textId="77777777" w:rsidR="00E55D6E" w:rsidRDefault="00E55D6E" w:rsidP="00E55D6E">
            <w:pPr>
              <w:spacing w:after="0"/>
              <w:rPr>
                <w:bCs/>
              </w:rPr>
            </w:pPr>
            <w:r>
              <w:rPr>
                <w:bCs/>
              </w:rPr>
              <w:t>Nationality: Filipino</w:t>
            </w:r>
          </w:p>
          <w:p w14:paraId="58F259E2" w14:textId="77777777" w:rsidR="00E55D6E" w:rsidRDefault="00E55D6E" w:rsidP="00E55D6E">
            <w:pPr>
              <w:spacing w:after="0"/>
              <w:rPr>
                <w:bCs/>
              </w:rPr>
            </w:pPr>
            <w:r>
              <w:rPr>
                <w:bCs/>
              </w:rPr>
              <w:t>Religion: Roman Catholic</w:t>
            </w:r>
          </w:p>
          <w:p w14:paraId="646F26B7" w14:textId="77777777" w:rsidR="00E55D6E" w:rsidRDefault="00E55D6E" w:rsidP="00E55D6E">
            <w:pPr>
              <w:spacing w:after="0"/>
              <w:rPr>
                <w:bCs/>
              </w:rPr>
            </w:pPr>
            <w:r>
              <w:rPr>
                <w:bCs/>
              </w:rPr>
              <w:t>Height: 5</w:t>
            </w:r>
            <w:r>
              <w:rPr>
                <w:bCs/>
                <w:vertAlign w:val="superscript"/>
              </w:rPr>
              <w:t>th</w:t>
            </w:r>
            <w:r>
              <w:rPr>
                <w:bCs/>
              </w:rPr>
              <w:t xml:space="preserve"> 9inch</w:t>
            </w:r>
          </w:p>
          <w:p w14:paraId="0ACAE4CB" w14:textId="77777777" w:rsidR="00B9619A" w:rsidRDefault="00E55D6E" w:rsidP="00B9619A">
            <w:pPr>
              <w:spacing w:after="0"/>
              <w:rPr>
                <w:bCs/>
              </w:rPr>
            </w:pPr>
            <w:r>
              <w:rPr>
                <w:bCs/>
              </w:rPr>
              <w:t>Weight: 65</w:t>
            </w:r>
          </w:p>
          <w:p w14:paraId="15CC9F7F" w14:textId="672ED5BF" w:rsidR="00410939" w:rsidRPr="00B9619A" w:rsidRDefault="00000000" w:rsidP="00B9619A">
            <w:pPr>
              <w:spacing w:after="0"/>
              <w:rPr>
                <w:bCs/>
              </w:rPr>
            </w:pPr>
            <w:sdt>
              <w:sdtPr>
                <w:id w:val="-328447821"/>
                <w:placeholder>
                  <w:docPart w:val="954FEED7D5F34254AFE2011FF56E44B7"/>
                </w:placeholder>
                <w:temporary/>
                <w:showingPlcHdr/>
                <w15:appearance w15:val="hidden"/>
              </w:sdtPr>
              <w:sdtContent>
                <w:r w:rsidR="00410939" w:rsidRPr="00796286">
                  <w:rPr>
                    <w:rStyle w:val="PlaceholderText"/>
                    <w:color w:val="864A04" w:themeColor="accent1" w:themeShade="80"/>
                  </w:rPr>
                  <w:t>CONTACT</w:t>
                </w:r>
              </w:sdtContent>
            </w:sdt>
            <w:r w:rsidR="00410939" w:rsidRPr="00796286">
              <w:t xml:space="preserve"> </w:t>
            </w:r>
          </w:p>
          <w:p w14:paraId="7AEF24E9" w14:textId="69E32B5C" w:rsidR="00410939" w:rsidRPr="00796286" w:rsidRDefault="00E55D6E" w:rsidP="00661551">
            <w:pPr>
              <w:spacing w:after="0"/>
            </w:pPr>
            <w:hyperlink r:id="rId13" w:history="1">
              <w:r>
                <w:rPr>
                  <w:rStyle w:val="15"/>
                </w:rPr>
                <w:t>lemuelcueto21@gmail.com</w:t>
              </w:r>
            </w:hyperlink>
            <w:r>
              <w:t xml:space="preserve"> </w:t>
            </w:r>
          </w:p>
          <w:p w14:paraId="594F949C" w14:textId="77777777" w:rsidR="00E55D6E" w:rsidRDefault="00E55D6E" w:rsidP="00661551">
            <w:pPr>
              <w:spacing w:after="0"/>
            </w:pPr>
            <w:r>
              <w:t>+63905-199-0305</w:t>
            </w:r>
          </w:p>
          <w:p w14:paraId="4B8F7E7B" w14:textId="77777777" w:rsidR="00E55D6E" w:rsidRDefault="00E55D6E" w:rsidP="00661551">
            <w:pPr>
              <w:spacing w:after="0"/>
              <w:ind w:left="-5"/>
            </w:pPr>
            <w:r>
              <w:t xml:space="preserve">Parang, </w:t>
            </w:r>
            <w:proofErr w:type="spellStart"/>
            <w:r>
              <w:t>Calapan</w:t>
            </w:r>
            <w:proofErr w:type="spellEnd"/>
            <w:r>
              <w:t xml:space="preserve"> City </w:t>
            </w:r>
          </w:p>
          <w:p w14:paraId="5AF40E39" w14:textId="3D3D66F0" w:rsidR="00E55D6E" w:rsidRDefault="00E55D6E" w:rsidP="00661551">
            <w:pPr>
              <w:spacing w:after="0"/>
              <w:ind w:left="-5"/>
            </w:pPr>
            <w:r>
              <w:t xml:space="preserve">Oriental Mindoro </w:t>
            </w:r>
          </w:p>
          <w:p w14:paraId="1EDD219E" w14:textId="24B80282" w:rsidR="00EF49FC" w:rsidRPr="00B9619A" w:rsidRDefault="00EF49FC" w:rsidP="00EF49FC">
            <w:pPr>
              <w:pStyle w:val="Heading2"/>
              <w:rPr>
                <w:szCs w:val="28"/>
              </w:rPr>
            </w:pPr>
            <w:r w:rsidRPr="00B9619A">
              <w:rPr>
                <w:szCs w:val="28"/>
              </w:rPr>
              <w:t xml:space="preserve">qualifications and skills </w:t>
            </w:r>
          </w:p>
          <w:p w14:paraId="245F7B9F" w14:textId="77777777" w:rsidR="00EF49FC" w:rsidRDefault="00EF49FC" w:rsidP="00EF49FC">
            <w:pPr>
              <w:pStyle w:val="ListParagraph"/>
              <w:numPr>
                <w:ilvl w:val="0"/>
                <w:numId w:val="2"/>
              </w:numPr>
              <w:spacing w:after="0" w:line="256" w:lineRule="auto"/>
            </w:pPr>
            <w:r>
              <w:t>Active Listening</w:t>
            </w:r>
          </w:p>
          <w:p w14:paraId="7E1658B3" w14:textId="77777777" w:rsidR="00EF49FC" w:rsidRDefault="00EF49FC" w:rsidP="00EF49FC">
            <w:pPr>
              <w:pStyle w:val="ListParagraph"/>
              <w:numPr>
                <w:ilvl w:val="0"/>
                <w:numId w:val="2"/>
              </w:numPr>
              <w:spacing w:after="0" w:line="256" w:lineRule="auto"/>
            </w:pPr>
            <w:r>
              <w:t>Computer Proficiency</w:t>
            </w:r>
          </w:p>
          <w:p w14:paraId="6A3C8A1F" w14:textId="0576C9EA" w:rsidR="00410939" w:rsidRDefault="00EF49FC" w:rsidP="00796286">
            <w:pPr>
              <w:pStyle w:val="ListParagraph"/>
              <w:numPr>
                <w:ilvl w:val="0"/>
                <w:numId w:val="2"/>
              </w:numPr>
              <w:spacing w:after="0" w:line="256" w:lineRule="auto"/>
            </w:pPr>
            <w:r>
              <w:t>Problem Solving Abilities</w:t>
            </w:r>
          </w:p>
          <w:p w14:paraId="2F8BB5A2" w14:textId="414695F0" w:rsidR="00661551" w:rsidRPr="00B9619A" w:rsidRDefault="00661551" w:rsidP="00661551">
            <w:pPr>
              <w:pStyle w:val="Heading2"/>
              <w:rPr>
                <w:szCs w:val="28"/>
              </w:rPr>
            </w:pPr>
            <w:r w:rsidRPr="00B9619A">
              <w:rPr>
                <w:szCs w:val="28"/>
              </w:rPr>
              <w:t>REFERENCE</w:t>
            </w:r>
          </w:p>
          <w:p w14:paraId="1DC3D0AF" w14:textId="45E2AB8C" w:rsidR="00661551" w:rsidRDefault="00661551" w:rsidP="00661551">
            <w:pPr>
              <w:spacing w:after="0" w:line="256" w:lineRule="auto"/>
            </w:pPr>
            <w:r>
              <w:t>COMPUTER SYSTEM SERVICING</w:t>
            </w:r>
          </w:p>
          <w:p w14:paraId="46663F9E" w14:textId="53B6775C" w:rsidR="00661551" w:rsidRDefault="00661551" w:rsidP="00661551">
            <w:pPr>
              <w:spacing w:after="0" w:line="256" w:lineRule="auto"/>
            </w:pPr>
            <w:r>
              <w:t>SIR WENY BERNARDINO</w:t>
            </w:r>
          </w:p>
          <w:p w14:paraId="387EB9AA" w14:textId="4A77098E" w:rsidR="00661551" w:rsidRDefault="00661551" w:rsidP="00661551">
            <w:pPr>
              <w:spacing w:after="0" w:line="256" w:lineRule="auto"/>
            </w:pPr>
            <w:r>
              <w:t>09369449903</w:t>
            </w:r>
          </w:p>
          <w:p w14:paraId="56D257F3" w14:textId="044FFA22" w:rsidR="00661551" w:rsidRDefault="00661551" w:rsidP="00661551">
            <w:pPr>
              <w:spacing w:after="0" w:line="256" w:lineRule="auto"/>
            </w:pPr>
            <w:r>
              <w:t>AMA COMPUTER LEARNING CENTER, COLLEGE OF CALAPAN</w:t>
            </w:r>
          </w:p>
          <w:p w14:paraId="014B30AB" w14:textId="77777777" w:rsidR="007B0AF1" w:rsidRPr="00B9619A" w:rsidRDefault="007B0AF1" w:rsidP="007B0AF1">
            <w:pPr>
              <w:pStyle w:val="Heading2"/>
              <w:rPr>
                <w:szCs w:val="28"/>
              </w:rPr>
            </w:pPr>
            <w:r w:rsidRPr="00B9619A">
              <w:rPr>
                <w:szCs w:val="28"/>
              </w:rPr>
              <w:t xml:space="preserve">AChievements </w:t>
            </w:r>
          </w:p>
          <w:p w14:paraId="3C96C59F" w14:textId="77777777" w:rsidR="007B0AF1" w:rsidRDefault="007B0AF1" w:rsidP="007B0AF1">
            <w:pPr>
              <w:spacing w:after="0" w:line="256" w:lineRule="auto"/>
            </w:pPr>
            <w:r>
              <w:rPr>
                <w:b/>
              </w:rPr>
              <w:t xml:space="preserve">       NCII PASSER</w:t>
            </w:r>
          </w:p>
          <w:p w14:paraId="7F2832C2" w14:textId="77777777" w:rsidR="007B0AF1" w:rsidRDefault="007B0AF1" w:rsidP="007B0AF1">
            <w:pPr>
              <w:pStyle w:val="ListParagraph"/>
              <w:numPr>
                <w:ilvl w:val="0"/>
                <w:numId w:val="2"/>
              </w:numPr>
              <w:spacing w:after="0" w:line="256" w:lineRule="auto"/>
            </w:pPr>
            <w:r>
              <w:t>POULTRY CHICKEN</w:t>
            </w:r>
          </w:p>
          <w:p w14:paraId="0D2F3E5F" w14:textId="4F949208" w:rsidR="00661551" w:rsidRPr="00796286" w:rsidRDefault="007B0AF1" w:rsidP="00796286">
            <w:pPr>
              <w:pStyle w:val="ListParagraph"/>
              <w:numPr>
                <w:ilvl w:val="0"/>
                <w:numId w:val="2"/>
              </w:numPr>
              <w:spacing w:after="0" w:line="256" w:lineRule="auto"/>
            </w:pPr>
            <w:r>
              <w:t>COMPUTER SYSTEM SERVICING</w:t>
            </w:r>
          </w:p>
        </w:tc>
        <w:tc>
          <w:tcPr>
            <w:tcW w:w="7180" w:type="dxa"/>
            <w:vMerge/>
          </w:tcPr>
          <w:p w14:paraId="68786E58" w14:textId="77777777" w:rsidR="00410939" w:rsidRDefault="00410939" w:rsidP="00D4187F">
            <w:pPr>
              <w:spacing w:after="0" w:line="240" w:lineRule="auto"/>
              <w:contextualSpacing/>
            </w:pPr>
          </w:p>
        </w:tc>
      </w:tr>
    </w:tbl>
    <w:p w14:paraId="394805BC" w14:textId="77777777" w:rsidR="00E55D6E" w:rsidRPr="00796286" w:rsidRDefault="00E55D6E" w:rsidP="00D4187F">
      <w:pPr>
        <w:spacing w:after="0" w:line="240" w:lineRule="auto"/>
        <w:contextualSpacing/>
        <w:rPr>
          <w:sz w:val="16"/>
          <w:szCs w:val="16"/>
        </w:rPr>
      </w:pPr>
    </w:p>
    <w:sectPr w:rsidR="00E55D6E" w:rsidRPr="00796286" w:rsidSect="0049506E">
      <w:pgSz w:w="12240" w:h="18720"/>
      <w:pgMar w:top="1008" w:right="1080" w:bottom="1008" w:left="108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A926D" w14:textId="77777777" w:rsidR="0049506E" w:rsidRDefault="0049506E" w:rsidP="00187B92">
      <w:pPr>
        <w:spacing w:after="0" w:line="240" w:lineRule="auto"/>
      </w:pPr>
      <w:r>
        <w:separator/>
      </w:r>
    </w:p>
  </w:endnote>
  <w:endnote w:type="continuationSeparator" w:id="0">
    <w:p w14:paraId="2A222E32" w14:textId="77777777" w:rsidR="0049506E" w:rsidRDefault="0049506E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1125D" w14:textId="77777777" w:rsidR="0049506E" w:rsidRDefault="0049506E" w:rsidP="00187B92">
      <w:pPr>
        <w:spacing w:after="0" w:line="240" w:lineRule="auto"/>
      </w:pPr>
      <w:r>
        <w:separator/>
      </w:r>
    </w:p>
  </w:footnote>
  <w:footnote w:type="continuationSeparator" w:id="0">
    <w:p w14:paraId="33FF3B64" w14:textId="77777777" w:rsidR="0049506E" w:rsidRDefault="0049506E" w:rsidP="00187B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F7D5D"/>
    <w:multiLevelType w:val="hybridMultilevel"/>
    <w:tmpl w:val="43DE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42EBC"/>
    <w:multiLevelType w:val="multilevel"/>
    <w:tmpl w:val="1AFA3C1C"/>
    <w:lvl w:ilvl="0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168095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2077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6E"/>
    <w:rsid w:val="00102847"/>
    <w:rsid w:val="001340F5"/>
    <w:rsid w:val="00157B6F"/>
    <w:rsid w:val="00187B92"/>
    <w:rsid w:val="001D50AB"/>
    <w:rsid w:val="00293B83"/>
    <w:rsid w:val="002C0739"/>
    <w:rsid w:val="0039505A"/>
    <w:rsid w:val="00410939"/>
    <w:rsid w:val="00431971"/>
    <w:rsid w:val="0044748F"/>
    <w:rsid w:val="00486E5D"/>
    <w:rsid w:val="0049506E"/>
    <w:rsid w:val="00556717"/>
    <w:rsid w:val="00581FC8"/>
    <w:rsid w:val="005F41D0"/>
    <w:rsid w:val="00614B25"/>
    <w:rsid w:val="006272F5"/>
    <w:rsid w:val="00661551"/>
    <w:rsid w:val="006A3CE7"/>
    <w:rsid w:val="006B6D95"/>
    <w:rsid w:val="00761BB8"/>
    <w:rsid w:val="00791A06"/>
    <w:rsid w:val="00796286"/>
    <w:rsid w:val="007B0AF1"/>
    <w:rsid w:val="00803267"/>
    <w:rsid w:val="008C33FB"/>
    <w:rsid w:val="00952ECD"/>
    <w:rsid w:val="00A64095"/>
    <w:rsid w:val="00A903B0"/>
    <w:rsid w:val="00AF7BCF"/>
    <w:rsid w:val="00B31A51"/>
    <w:rsid w:val="00B52BFE"/>
    <w:rsid w:val="00B9619A"/>
    <w:rsid w:val="00BB4637"/>
    <w:rsid w:val="00C233CA"/>
    <w:rsid w:val="00CD4009"/>
    <w:rsid w:val="00D13C88"/>
    <w:rsid w:val="00D14E09"/>
    <w:rsid w:val="00D1599B"/>
    <w:rsid w:val="00D4187F"/>
    <w:rsid w:val="00D460EA"/>
    <w:rsid w:val="00D70063"/>
    <w:rsid w:val="00DB1846"/>
    <w:rsid w:val="00E55D6E"/>
    <w:rsid w:val="00E9194E"/>
    <w:rsid w:val="00EA0BE6"/>
    <w:rsid w:val="00EF49FC"/>
    <w:rsid w:val="00F06B91"/>
    <w:rsid w:val="00F152DA"/>
    <w:rsid w:val="00F24F1D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08DBD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3C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6286"/>
    <w:pP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286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semiHidden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233CA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796286"/>
    <w:pPr>
      <w:spacing w:after="120"/>
      <w:jc w:val="left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semiHidden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semiHidden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semiHidden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233CA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567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717"/>
    <w:rPr>
      <w:color w:val="605E5C"/>
      <w:shd w:val="clear" w:color="auto" w:fill="E1DFDD"/>
    </w:rPr>
  </w:style>
  <w:style w:type="paragraph" w:customStyle="1" w:styleId="University">
    <w:name w:val="University"/>
    <w:basedOn w:val="Normal"/>
    <w:qFormat/>
    <w:rsid w:val="00410939"/>
    <w:pPr>
      <w:spacing w:after="120"/>
      <w:contextualSpacing/>
    </w:pPr>
    <w:rPr>
      <w:caps/>
    </w:rPr>
  </w:style>
  <w:style w:type="character" w:customStyle="1" w:styleId="15">
    <w:name w:val="15"/>
    <w:basedOn w:val="DefaultParagraphFont"/>
    <w:rsid w:val="00E55D6E"/>
    <w:rPr>
      <w:rFonts w:ascii="Calibri" w:hAnsi="Calibri" w:cs="Calibri" w:hint="default"/>
      <w:color w:val="0563C1"/>
      <w:u w:val="single"/>
    </w:rPr>
  </w:style>
  <w:style w:type="paragraph" w:styleId="ListParagraph">
    <w:name w:val="List Paragraph"/>
    <w:basedOn w:val="Normal"/>
    <w:uiPriority w:val="34"/>
    <w:unhideWhenUsed/>
    <w:qFormat/>
    <w:rsid w:val="00E55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lemuelcueto21@gmail.com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yn%20Familara\AppData\Roaming\Microsoft\Templates\Office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EFFAE0E5CB49E3954A5D4CB7BCC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465D4-1A34-4BEB-AAE2-57E8A810A9E5}"/>
      </w:docPartPr>
      <w:docPartBody>
        <w:p w:rsidR="00000000" w:rsidRDefault="00000000">
          <w:pPr>
            <w:pStyle w:val="3BEFFAE0E5CB49E3954A5D4CB7BCC799"/>
          </w:pPr>
          <w:r w:rsidRPr="00102847">
            <w:t>EDUCATION</w:t>
          </w:r>
        </w:p>
      </w:docPartBody>
    </w:docPart>
    <w:docPart>
      <w:docPartPr>
        <w:name w:val="DB8CAE59E0564595BB9BD6B26F4D5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E6636-9CCE-43CB-ADA3-D17B19837A6B}"/>
      </w:docPartPr>
      <w:docPartBody>
        <w:p w:rsidR="00000000" w:rsidRDefault="00000000">
          <w:pPr>
            <w:pStyle w:val="DB8CAE59E0564595BB9BD6B26F4D5D96"/>
          </w:pPr>
          <w:r w:rsidRPr="00796286">
            <w:rPr>
              <w:rStyle w:val="PlaceholderText"/>
              <w:color w:val="1F3864" w:themeColor="accent1" w:themeShade="80"/>
            </w:rPr>
            <w:t>PROFILE</w:t>
          </w:r>
        </w:p>
      </w:docPartBody>
    </w:docPart>
    <w:docPart>
      <w:docPartPr>
        <w:name w:val="954FEED7D5F34254AFE2011FF56E4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1273C-E694-476E-B1FD-A8CEEB1D02E8}"/>
      </w:docPartPr>
      <w:docPartBody>
        <w:p w:rsidR="00000000" w:rsidRDefault="00000000">
          <w:pPr>
            <w:pStyle w:val="954FEED7D5F34254AFE2011FF56E44B7"/>
          </w:pPr>
          <w:r w:rsidRPr="00796286">
            <w:rPr>
              <w:rStyle w:val="PlaceholderText"/>
              <w:color w:val="1F3864" w:themeColor="accent1" w:themeShade="80"/>
            </w:rP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03"/>
    <w:rsid w:val="006F676C"/>
    <w:rsid w:val="0077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Heading5"/>
    <w:link w:val="Heading4Char"/>
    <w:uiPriority w:val="9"/>
    <w:unhideWhenUsed/>
    <w:qFormat/>
    <w:pPr>
      <w:keepNext/>
      <w:keepLines/>
      <w:spacing w:before="120" w:after="0" w:line="240" w:lineRule="auto"/>
      <w:contextualSpacing/>
      <w:jc w:val="both"/>
      <w:outlineLvl w:val="3"/>
    </w:pPr>
    <w:rPr>
      <w:rFonts w:asciiTheme="majorHAnsi" w:eastAsiaTheme="majorEastAsia" w:hAnsiTheme="majorHAnsi" w:cstheme="majorBidi"/>
      <w:b/>
      <w:iCs/>
      <w:caps/>
      <w:kern w:val="0"/>
      <w:sz w:val="28"/>
      <w:szCs w:val="24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FA9D71E6334F5F97A5A02984C4C6FB">
    <w:name w:val="93FA9D71E6334F5F97A5A02984C4C6FB"/>
  </w:style>
  <w:style w:type="paragraph" w:customStyle="1" w:styleId="5C75137EDED54598B77FD14DE7D6941E">
    <w:name w:val="5C75137EDED54598B77FD14DE7D6941E"/>
  </w:style>
  <w:style w:type="paragraph" w:customStyle="1" w:styleId="27F4D8B8ED1E4F83BE4134B97EF6A692">
    <w:name w:val="27F4D8B8ED1E4F83BE4134B97EF6A692"/>
  </w:style>
  <w:style w:type="paragraph" w:customStyle="1" w:styleId="885CC83801054B91A0A8A67B0C21E312">
    <w:name w:val="885CC83801054B91A0A8A67B0C21E312"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Cs/>
      <w:caps/>
      <w:kern w:val="0"/>
      <w:sz w:val="28"/>
      <w:szCs w:val="24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216FC78AEBE54E5FBA25E008EDC0DA25">
    <w:name w:val="216FC78AEBE54E5FBA25E008EDC0DA25"/>
  </w:style>
  <w:style w:type="paragraph" w:customStyle="1" w:styleId="FE552F5FE5864BA188BDE25E52F41384">
    <w:name w:val="FE552F5FE5864BA188BDE25E52F41384"/>
  </w:style>
  <w:style w:type="paragraph" w:customStyle="1" w:styleId="5C2359BDFB1541128C32E0BDF657D3EC">
    <w:name w:val="5C2359BDFB1541128C32E0BDF657D3EC"/>
  </w:style>
  <w:style w:type="paragraph" w:customStyle="1" w:styleId="3BEFFAE0E5CB49E3954A5D4CB7BCC799">
    <w:name w:val="3BEFFAE0E5CB49E3954A5D4CB7BCC799"/>
  </w:style>
  <w:style w:type="paragraph" w:customStyle="1" w:styleId="EDC7131934624F5EA012158B07AE0377">
    <w:name w:val="EDC7131934624F5EA012158B07AE0377"/>
  </w:style>
  <w:style w:type="paragraph" w:customStyle="1" w:styleId="B221A969A2C54EEA850D3F915C86B5D5">
    <w:name w:val="B221A969A2C54EEA850D3F915C86B5D5"/>
  </w:style>
  <w:style w:type="paragraph" w:customStyle="1" w:styleId="B12C7E09B8CB489F88D863EC3A43CB6D">
    <w:name w:val="B12C7E09B8CB489F88D863EC3A43CB6D"/>
  </w:style>
  <w:style w:type="paragraph" w:customStyle="1" w:styleId="44CAFED14B3D40CF8CC33A9BA6B165BD">
    <w:name w:val="44CAFED14B3D40CF8CC33A9BA6B165BD"/>
  </w:style>
  <w:style w:type="paragraph" w:customStyle="1" w:styleId="ED0831C62050431988DD85DDD4F74EE0">
    <w:name w:val="ED0831C62050431988DD85DDD4F74EE0"/>
  </w:style>
  <w:style w:type="paragraph" w:customStyle="1" w:styleId="1C88B8A1F7D34BCCA919030B40932086">
    <w:name w:val="1C88B8A1F7D34BCCA919030B40932086"/>
  </w:style>
  <w:style w:type="paragraph" w:customStyle="1" w:styleId="CE1DE9F50F044370A4C9D91A4D4D2178">
    <w:name w:val="CE1DE9F50F044370A4C9D91A4D4D2178"/>
  </w:style>
  <w:style w:type="paragraph" w:customStyle="1" w:styleId="F55E10B9B867402E9E6B42DBBAA68AEB">
    <w:name w:val="F55E10B9B867402E9E6B42DBBAA68AEB"/>
  </w:style>
  <w:style w:type="paragraph" w:customStyle="1" w:styleId="A5885784839943E8A474445819971C5B">
    <w:name w:val="A5885784839943E8A474445819971C5B"/>
  </w:style>
  <w:style w:type="paragraph" w:customStyle="1" w:styleId="7F92A075A96C43A09EEEBE8190C43881">
    <w:name w:val="7F92A075A96C43A09EEEBE8190C43881"/>
  </w:style>
  <w:style w:type="character" w:styleId="PlaceholderText">
    <w:name w:val="Placeholder Text"/>
    <w:basedOn w:val="DefaultParagraphFont"/>
    <w:uiPriority w:val="99"/>
    <w:semiHidden/>
    <w:rsid w:val="00773403"/>
    <w:rPr>
      <w:color w:val="808080"/>
    </w:rPr>
  </w:style>
  <w:style w:type="paragraph" w:customStyle="1" w:styleId="25133DCFA8F745ADBB697E0E2181BF15">
    <w:name w:val="25133DCFA8F745ADBB697E0E2181BF15"/>
  </w:style>
  <w:style w:type="paragraph" w:customStyle="1" w:styleId="DB8CAE59E0564595BB9BD6B26F4D5D96">
    <w:name w:val="DB8CAE59E0564595BB9BD6B26F4D5D96"/>
  </w:style>
  <w:style w:type="paragraph" w:customStyle="1" w:styleId="3714CD50D38B48699F1EBC8CB412ACB4">
    <w:name w:val="3714CD50D38B48699F1EBC8CB412ACB4"/>
  </w:style>
  <w:style w:type="paragraph" w:customStyle="1" w:styleId="954FEED7D5F34254AFE2011FF56E44B7">
    <w:name w:val="954FEED7D5F34254AFE2011FF56E44B7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A28B25AAD2DA40E8B2673BC848144226">
    <w:name w:val="A28B25AAD2DA40E8B2673BC848144226"/>
  </w:style>
  <w:style w:type="paragraph" w:customStyle="1" w:styleId="806E288A226145D2B5318FF51C127335">
    <w:name w:val="806E288A226145D2B5318FF51C127335"/>
  </w:style>
  <w:style w:type="paragraph" w:customStyle="1" w:styleId="C3386E88DA634027A93DB7C5B3A7F091">
    <w:name w:val="C3386E88DA634027A93DB7C5B3A7F091"/>
  </w:style>
  <w:style w:type="paragraph" w:customStyle="1" w:styleId="1D216263660A4E479D1F41F5C3515240">
    <w:name w:val="1D216263660A4E479D1F41F5C3515240"/>
  </w:style>
  <w:style w:type="paragraph" w:customStyle="1" w:styleId="59DED6A9B4694FBC848F023B20CF3E2C">
    <w:name w:val="59DED6A9B4694FBC848F023B20CF3E2C"/>
  </w:style>
  <w:style w:type="paragraph" w:customStyle="1" w:styleId="A82103A82CD84B6585290A612F0DC3F6">
    <w:name w:val="A82103A82CD84B6585290A612F0DC3F6"/>
  </w:style>
  <w:style w:type="paragraph" w:customStyle="1" w:styleId="2F9B196197624A4196EC949A999D7982">
    <w:name w:val="2F9B196197624A4196EC949A999D7982"/>
  </w:style>
  <w:style w:type="paragraph" w:customStyle="1" w:styleId="3504F0D932BB4BF78103725F63A8AF19">
    <w:name w:val="3504F0D932BB4BF78103725F63A8AF19"/>
    <w:rsid w:val="00773403"/>
  </w:style>
  <w:style w:type="paragraph" w:customStyle="1" w:styleId="A3AB69D919AF4EC6A02568B2E1E979A1">
    <w:name w:val="A3AB69D919AF4EC6A02568B2E1E979A1"/>
    <w:rsid w:val="00773403"/>
  </w:style>
  <w:style w:type="paragraph" w:customStyle="1" w:styleId="4503004FD28141FBB3694B43A7F9377D">
    <w:name w:val="4503004FD28141FBB3694B43A7F9377D"/>
    <w:rsid w:val="007734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2a266b9fa9a230c5a512669d8b298c3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ddc33fff6b14141ee5c74a0d29ea6a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3CC826-6B93-4F43-97DC-BA44A63457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4EC212-7674-45B8-A525-B487A0DE241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F19F71B-31A8-4ABF-BAE0-05E6A1778B7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A19C2273-4D2E-4000-8DAB-D9C834429A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manager resume.dotx</Template>
  <TotalTime>0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2024-02-08T01:00:00Z</dcterms:created>
  <dcterms:modified xsi:type="dcterms:W3CDTF">2024-02-08T01:52:00Z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